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D9D0" w14:textId="77777777" w:rsidR="000A123C" w:rsidRPr="000A123C" w:rsidRDefault="000A123C" w:rsidP="000A1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进入注册表之后，依次找到以下项目 </w:t>
      </w:r>
      <w:r w:rsidRPr="002A349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HKEY_LOCAL_MACHINE\SOFTWARE\Microsoft\Windows Photo Viewer\Capabilities\</w:t>
      </w:r>
      <w:proofErr w:type="spellStart"/>
      <w:r w:rsidRPr="002A349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FileAssociations</w:t>
      </w:r>
      <w:proofErr w:type="spellEnd"/>
    </w:p>
    <w:p w14:paraId="2AE9C4D3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E878532" wp14:editId="600DC8FF">
            <wp:extent cx="4762500" cy="2809875"/>
            <wp:effectExtent l="0" t="0" r="0" b="9525"/>
            <wp:docPr id="8" name="图片 8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09855" w14:textId="77777777" w:rsidR="000A123C" w:rsidRPr="000A123C" w:rsidRDefault="000A123C" w:rsidP="000A1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然后参考目前右侧有的图片项目，右击空白处新建一个值</w:t>
      </w:r>
    </w:p>
    <w:p w14:paraId="1450F23D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BE4C5F7" wp14:editId="628B5AB6">
            <wp:extent cx="4762500" cy="2524125"/>
            <wp:effectExtent l="0" t="0" r="0" b="9525"/>
            <wp:docPr id="9" name="图片 9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BD38" w14:textId="77777777" w:rsidR="000A123C" w:rsidRPr="000A123C" w:rsidRDefault="000A123C" w:rsidP="000A1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参考tiff格式，依次添加常见图片如 jpg  </w:t>
      </w:r>
      <w:proofErr w:type="spellStart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jpep</w:t>
      </w:r>
      <w:proofErr w:type="spellEnd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  bm  </w:t>
      </w:r>
      <w:proofErr w:type="spellStart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png</w:t>
      </w:r>
      <w:proofErr w:type="spellEnd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等格式</w:t>
      </w:r>
    </w:p>
    <w:p w14:paraId="738CC384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723EAFC" wp14:editId="57FA8A7B">
            <wp:extent cx="4762500" cy="2428875"/>
            <wp:effectExtent l="0" t="0" r="0" b="9525"/>
            <wp:docPr id="10" name="图片 10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854E" w14:textId="77777777" w:rsidR="000A123C" w:rsidRPr="000A123C" w:rsidRDefault="000A123C" w:rsidP="000A1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添加好之后，再次返回可以查看。win10的系统自动照片查看器已经有了</w:t>
      </w:r>
    </w:p>
    <w:p w14:paraId="7247EE34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19F6EB8" wp14:editId="1C67611D">
            <wp:extent cx="4762500" cy="3286125"/>
            <wp:effectExtent l="0" t="0" r="0" b="9525"/>
            <wp:docPr id="11" name="图片 11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3E3F" w14:textId="77777777" w:rsidR="000A123C" w:rsidRPr="000A123C" w:rsidRDefault="000A123C" w:rsidP="000A123C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如图，打开图片可以使用照片</w:t>
      </w:r>
      <w:proofErr w:type="gramStart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查看器</w:t>
      </w:r>
      <w:proofErr w:type="gramEnd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</w:t>
      </w:r>
    </w:p>
    <w:p w14:paraId="6E82CC61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50547F6" wp14:editId="76A68B92">
            <wp:extent cx="4762500" cy="2828925"/>
            <wp:effectExtent l="0" t="0" r="0" b="9525"/>
            <wp:docPr id="12" name="图片 12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788BF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14:paraId="0F75C342" w14:textId="77777777" w:rsidR="000A123C" w:rsidRPr="000A123C" w:rsidRDefault="000A123C" w:rsidP="000A123C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4"/>
      <w:bookmarkEnd w:id="0"/>
      <w:r w:rsidRPr="000A123C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如何配置照片查看器</w:t>
      </w:r>
    </w:p>
    <w:p w14:paraId="33D07379" w14:textId="77777777" w:rsidR="000A123C" w:rsidRPr="000A123C" w:rsidRDefault="000A123C" w:rsidP="000A123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如果要把照片</w:t>
      </w:r>
      <w:proofErr w:type="gramStart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查看器</w:t>
      </w:r>
      <w:proofErr w:type="gramEnd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作为默认的图片程序，可以右</w:t>
      </w:r>
      <w:proofErr w:type="gramStart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击图片</w:t>
      </w:r>
      <w:proofErr w:type="gramEnd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选择 程序</w:t>
      </w:r>
    </w:p>
    <w:p w14:paraId="5EEAC125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E454CC2" wp14:editId="739E9DE4">
            <wp:extent cx="4762500" cy="3457575"/>
            <wp:effectExtent l="0" t="0" r="0" b="9525"/>
            <wp:docPr id="13" name="图片 13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A0A0" w14:textId="77777777" w:rsidR="000A123C" w:rsidRPr="000A123C" w:rsidRDefault="000A123C" w:rsidP="000A123C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然后找到照片</w:t>
      </w:r>
      <w:proofErr w:type="gramStart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查看器轩轩</w:t>
      </w:r>
      <w:proofErr w:type="gramEnd"/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，点击 </w:t>
      </w:r>
      <w:r w:rsidRPr="000A123C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“始终使用此方式”</w:t>
      </w:r>
      <w:r w:rsidRPr="000A123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打开</w:t>
      </w:r>
    </w:p>
    <w:p w14:paraId="061F0174" w14:textId="77777777" w:rsidR="000A123C" w:rsidRPr="000A123C" w:rsidRDefault="000A123C" w:rsidP="000A123C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0A123C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71C37EE" wp14:editId="009A61EF">
            <wp:extent cx="4762500" cy="4048125"/>
            <wp:effectExtent l="0" t="0" r="0" b="9525"/>
            <wp:docPr id="14" name="图片 14" descr="win10怎么找回自带的windows照片查看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in10怎么找回自带的windows照片查看器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497F" w14:textId="77777777" w:rsidR="00000000" w:rsidRDefault="00000000"/>
    <w:sectPr w:rsidR="00D6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77D"/>
    <w:multiLevelType w:val="multilevel"/>
    <w:tmpl w:val="70A8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E293E"/>
    <w:multiLevelType w:val="multilevel"/>
    <w:tmpl w:val="F5FC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7820717">
    <w:abstractNumId w:val="0"/>
  </w:num>
  <w:num w:numId="2" w16cid:durableId="118293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B3"/>
    <w:rsid w:val="000A123C"/>
    <w:rsid w:val="002A3492"/>
    <w:rsid w:val="003455B3"/>
    <w:rsid w:val="00601E56"/>
    <w:rsid w:val="009E31BE"/>
    <w:rsid w:val="00AC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AF67D-FBB6-415A-B28D-268F4AE3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8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4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0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6303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076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9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3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2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a-win10-tigo</dc:creator>
  <cp:keywords/>
  <dc:description/>
  <cp:lastModifiedBy>nvme</cp:lastModifiedBy>
  <cp:revision>4</cp:revision>
  <dcterms:created xsi:type="dcterms:W3CDTF">2023-03-13T01:59:00Z</dcterms:created>
  <dcterms:modified xsi:type="dcterms:W3CDTF">2024-11-21T12:55:00Z</dcterms:modified>
</cp:coreProperties>
</file>